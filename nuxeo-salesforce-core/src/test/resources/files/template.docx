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5395"/>
      </w:tblGrid>
      <w:tr w:rsidR="009D509E" w:rsidRPr="00C44F27" w:rsidTr="0017458E">
        <w:trPr>
          <w:trHeight w:val="323"/>
          <w:jc w:val="center"/>
        </w:trPr>
        <w:tc>
          <w:tcPr>
            <w:tcW w:w="539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09E" w:rsidRPr="00C44F27" w:rsidRDefault="009D509E" w:rsidP="0017458E">
            <w:pPr>
              <w:jc w:val="right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rPr>
                <w:rFonts w:asciiTheme="minorHAnsi" w:hAnsiTheme="minorHAnsi"/>
              </w:rPr>
              <w:instrText xml:space="preserve"> MERGEFIELD  ${doc['sfa:name']}  \* MERGEFORMAT </w:instrText>
            </w:r>
            <w:r>
              <w:fldChar w:fldCharType="separate"/>
            </w:r>
            <w:r>
              <w:rPr>
                <w:rFonts w:asciiTheme="minorHAnsi" w:hAnsiTheme="minorHAnsi"/>
                <w:noProof/>
              </w:rPr>
              <w:t>«${doc['sfa:name']}»</w:t>
            </w:r>
            <w:r>
              <w:fldChar w:fldCharType="end"/>
            </w:r>
          </w:p>
        </w:tc>
      </w:tr>
      <w:tr w:rsidR="009D509E" w:rsidRPr="00C44F27" w:rsidTr="0017458E">
        <w:trPr>
          <w:trHeight w:val="288"/>
          <w:jc w:val="center"/>
        </w:trPr>
        <w:tc>
          <w:tcPr>
            <w:tcW w:w="539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09E" w:rsidRPr="00C44F27" w:rsidRDefault="00A46E19" w:rsidP="0017458E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${doc['sfop:name']}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«${doc['sfop:name']}»</w:t>
            </w:r>
            <w:r>
              <w:rPr>
                <w:rFonts w:cstheme="minorHAnsi"/>
              </w:rPr>
              <w:fldChar w:fldCharType="end"/>
            </w:r>
            <w:bookmarkStart w:id="0" w:name="_GoBack"/>
            <w:bookmarkEnd w:id="0"/>
          </w:p>
        </w:tc>
      </w:tr>
      <w:tr w:rsidR="009D509E" w:rsidRPr="001867A3" w:rsidTr="0017458E">
        <w:trPr>
          <w:trHeight w:val="288"/>
          <w:jc w:val="center"/>
        </w:trPr>
        <w:tc>
          <w:tcPr>
            <w:tcW w:w="539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09E" w:rsidRDefault="009D509E" w:rsidP="0017458E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${doc['sfa:street']}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«${doc['sfa:street']}»</w:t>
            </w:r>
            <w:r>
              <w:rPr>
                <w:rFonts w:cstheme="minorHAnsi"/>
              </w:rPr>
              <w:fldChar w:fldCharType="end"/>
            </w:r>
          </w:p>
          <w:p w:rsidR="009D509E" w:rsidRPr="001867A3" w:rsidRDefault="009D509E" w:rsidP="0017458E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${doc['sfa:city']}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«${doc['sfa:city']}»</w:t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${doc['sfa:country']}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«${doc['sfa:country']}»</w:t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${doc['sfa:postalcode']}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«${doc['sfa:postalcode']}»</w:t>
            </w:r>
            <w:r>
              <w:rPr>
                <w:rFonts w:cstheme="minorHAnsi"/>
              </w:rPr>
              <w:fldChar w:fldCharType="end"/>
            </w:r>
          </w:p>
        </w:tc>
      </w:tr>
    </w:tbl>
    <w:p w:rsidR="00F8622F" w:rsidRDefault="00F8622F"/>
    <w:sectPr w:rsidR="00F8622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9E"/>
    <w:rsid w:val="009D509E"/>
    <w:rsid w:val="00A46E19"/>
    <w:rsid w:val="00F8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DF65D-4440-42B6-A675-F7E894CF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50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5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Vachette</dc:creator>
  <cp:keywords/>
  <dc:description/>
  <cp:lastModifiedBy>Michaël Vachette</cp:lastModifiedBy>
  <cp:revision>2</cp:revision>
  <dcterms:created xsi:type="dcterms:W3CDTF">2016-02-12T18:09:00Z</dcterms:created>
  <dcterms:modified xsi:type="dcterms:W3CDTF">2016-02-12T18:12:00Z</dcterms:modified>
</cp:coreProperties>
</file>